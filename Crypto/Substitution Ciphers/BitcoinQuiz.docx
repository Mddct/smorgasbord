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20" w:rsidRDefault="00041F20" w:rsidP="009542F3">
      <w:pPr>
        <w:spacing w:after="0" w:line="240" w:lineRule="auto"/>
        <w:outlineLvl w:val="0"/>
      </w:pPr>
      <w:proofErr w:type="spellStart"/>
      <w:r w:rsidRPr="003C723A">
        <w:t>Name</w:t>
      </w:r>
      <w:proofErr w:type="gramStart"/>
      <w:r w:rsidRPr="003C723A">
        <w:t>:_</w:t>
      </w:r>
      <w:proofErr w:type="gramEnd"/>
      <w:r w:rsidRPr="003C723A">
        <w:t>_________________________________</w:t>
      </w:r>
      <w:r w:rsidR="00117AA5" w:rsidRPr="003C723A">
        <w:t>_________</w:t>
      </w:r>
      <w:r w:rsidR="00722321">
        <w:t>CM</w:t>
      </w:r>
      <w:proofErr w:type="spellEnd"/>
      <w:r w:rsidR="00722321">
        <w:t xml:space="preserve">: ________      </w:t>
      </w:r>
      <w:r w:rsidR="00117AA5" w:rsidRPr="003C723A">
        <w:t xml:space="preserve"> Grade:</w:t>
      </w:r>
      <w:r w:rsidR="00CA1D2A">
        <w:t xml:space="preserve"> </w:t>
      </w:r>
      <w:r w:rsidR="00901DA5">
        <w:t>______ / 10</w:t>
      </w:r>
      <w:r w:rsidR="00271A8B">
        <w:br/>
      </w:r>
    </w:p>
    <w:p w:rsidR="006B42B2" w:rsidRDefault="006B42B2" w:rsidP="006B42B2">
      <w:pPr>
        <w:pStyle w:val="ListParagraph"/>
        <w:numPr>
          <w:ilvl w:val="0"/>
          <w:numId w:val="11"/>
        </w:numPr>
        <w:tabs>
          <w:tab w:val="left" w:pos="2700"/>
        </w:tabs>
      </w:pPr>
      <w:r>
        <w:t xml:space="preserve">(0) </w:t>
      </w:r>
      <w:r w:rsidR="006B4635">
        <w:t>Fun question</w:t>
      </w:r>
      <w:r w:rsidRPr="006B42B2">
        <w:t xml:space="preserve"> </w:t>
      </w:r>
    </w:p>
    <w:p w:rsidR="006B42B2" w:rsidRDefault="006B42B2" w:rsidP="009542F3">
      <w:pPr>
        <w:spacing w:after="0" w:line="240" w:lineRule="auto"/>
        <w:outlineLvl w:val="0"/>
        <w:rPr>
          <w:b/>
        </w:rPr>
      </w:pPr>
    </w:p>
    <w:p w:rsidR="006B42B2" w:rsidRDefault="006B42B2" w:rsidP="009542F3">
      <w:pPr>
        <w:spacing w:after="0" w:line="240" w:lineRule="auto"/>
        <w:outlineLvl w:val="0"/>
        <w:rPr>
          <w:b/>
        </w:rPr>
      </w:pPr>
    </w:p>
    <w:p w:rsidR="006B42B2" w:rsidRDefault="006B42B2" w:rsidP="009542F3">
      <w:pPr>
        <w:spacing w:after="0" w:line="240" w:lineRule="auto"/>
        <w:outlineLvl w:val="0"/>
        <w:rPr>
          <w:b/>
        </w:rPr>
      </w:pPr>
    </w:p>
    <w:p w:rsidR="005F41D7" w:rsidRPr="005F41D7" w:rsidRDefault="006B4635" w:rsidP="009542F3">
      <w:pPr>
        <w:spacing w:after="0" w:line="240" w:lineRule="auto"/>
        <w:outlineLvl w:val="0"/>
        <w:rPr>
          <w:b/>
        </w:rPr>
      </w:pPr>
      <w:proofErr w:type="spellStart"/>
      <w:r>
        <w:rPr>
          <w:b/>
        </w:rPr>
        <w:t>Bitcoin</w:t>
      </w:r>
      <w:proofErr w:type="spellEnd"/>
    </w:p>
    <w:p w:rsidR="00404529" w:rsidRDefault="006B42B2" w:rsidP="0020645E">
      <w:pPr>
        <w:pStyle w:val="ListParagraph"/>
        <w:numPr>
          <w:ilvl w:val="0"/>
          <w:numId w:val="11"/>
        </w:numPr>
      </w:pPr>
      <w:r>
        <w:t xml:space="preserve"> </w:t>
      </w:r>
      <w:r w:rsidR="00404529">
        <w:t>(</w:t>
      </w:r>
      <w:r w:rsidR="00F7285D">
        <w:t>4</w:t>
      </w:r>
      <w:r w:rsidR="00404529">
        <w:t xml:space="preserve">) </w:t>
      </w:r>
      <w:r w:rsidR="006B4635">
        <w:t xml:space="preserve">What are the four important </w:t>
      </w:r>
      <w:r w:rsidR="00F7285D">
        <w:t>properties</w:t>
      </w:r>
      <w:r w:rsidR="006B4635">
        <w:t xml:space="preserve"> of </w:t>
      </w:r>
      <w:proofErr w:type="spellStart"/>
      <w:r w:rsidR="006B4635">
        <w:t>Bitcoin</w:t>
      </w:r>
      <w:proofErr w:type="spellEnd"/>
      <w:r w:rsidR="00EE50D6">
        <w:t>?</w:t>
      </w:r>
    </w:p>
    <w:p w:rsidR="0073186A" w:rsidRDefault="0073186A" w:rsidP="0073186A"/>
    <w:p w:rsidR="0073186A" w:rsidRDefault="0073186A" w:rsidP="0073186A"/>
    <w:p w:rsidR="00404529" w:rsidRDefault="00404529" w:rsidP="0020645E"/>
    <w:p w:rsidR="0073186A" w:rsidRDefault="00F46E97" w:rsidP="0073186A">
      <w:pPr>
        <w:pStyle w:val="ListParagraph"/>
        <w:numPr>
          <w:ilvl w:val="0"/>
          <w:numId w:val="11"/>
        </w:numPr>
      </w:pPr>
      <w:r>
        <w:t xml:space="preserve">(1) </w:t>
      </w:r>
      <w:r w:rsidR="006B4635">
        <w:t xml:space="preserve">What is a Proof of Work problem, </w:t>
      </w:r>
      <w:r w:rsidR="0073186A">
        <w:t xml:space="preserve">and how are they effective in preventing spam and </w:t>
      </w:r>
      <w:proofErr w:type="spellStart"/>
      <w:r w:rsidR="0073186A">
        <w:t>DoS</w:t>
      </w:r>
      <w:proofErr w:type="spellEnd"/>
      <w:r w:rsidR="0073186A">
        <w:t xml:space="preserve"> attacks</w:t>
      </w:r>
      <w:r w:rsidR="006B4635">
        <w:t>?</w:t>
      </w:r>
    </w:p>
    <w:p w:rsidR="00064CDC" w:rsidRDefault="00064CDC" w:rsidP="00064CDC"/>
    <w:p w:rsidR="00F46E97" w:rsidRDefault="00F46E97" w:rsidP="00F46E97"/>
    <w:p w:rsidR="00F46E97" w:rsidRDefault="006B4635" w:rsidP="006B4635">
      <w:pPr>
        <w:pStyle w:val="ListParagraph"/>
        <w:numPr>
          <w:ilvl w:val="0"/>
          <w:numId w:val="11"/>
        </w:numPr>
      </w:pPr>
      <w:r>
        <w:t xml:space="preserve">(1) ____________ and ____________ ______________ are two problems with transferring </w:t>
      </w:r>
      <w:proofErr w:type="spellStart"/>
      <w:r>
        <w:t>Bitcoins</w:t>
      </w:r>
      <w:proofErr w:type="spellEnd"/>
      <w:r>
        <w:t>.</w:t>
      </w:r>
    </w:p>
    <w:p w:rsidR="0073186A" w:rsidRDefault="0073186A" w:rsidP="0073186A"/>
    <w:p w:rsidR="00404529" w:rsidRDefault="00404529" w:rsidP="00F46E97">
      <w:pPr>
        <w:pStyle w:val="ListParagraph"/>
        <w:numPr>
          <w:ilvl w:val="0"/>
          <w:numId w:val="11"/>
        </w:numPr>
      </w:pPr>
      <w:r>
        <w:t>(</w:t>
      </w:r>
      <w:r w:rsidR="006B4635">
        <w:t>1</w:t>
      </w:r>
      <w:r>
        <w:t xml:space="preserve">) </w:t>
      </w:r>
      <w:r w:rsidR="00657A2F">
        <w:t xml:space="preserve">Explain how </w:t>
      </w:r>
      <w:proofErr w:type="spellStart"/>
      <w:r w:rsidR="00657A2F">
        <w:t>Bitcoin</w:t>
      </w:r>
      <w:proofErr w:type="spellEnd"/>
      <w:r w:rsidR="00657A2F">
        <w:t xml:space="preserve"> prevents double spending of a coin:</w:t>
      </w:r>
    </w:p>
    <w:p w:rsidR="00404529" w:rsidRDefault="00404529" w:rsidP="00404529">
      <w:pPr>
        <w:pStyle w:val="ListParagraph"/>
        <w:ind w:left="360"/>
      </w:pPr>
      <w:bookmarkStart w:id="0" w:name="_GoBack"/>
      <w:bookmarkEnd w:id="0"/>
    </w:p>
    <w:p w:rsidR="00686FEC" w:rsidRDefault="00686FEC" w:rsidP="0020645E"/>
    <w:p w:rsidR="00404529" w:rsidRDefault="00D6070C" w:rsidP="00404529">
      <w:pPr>
        <w:pStyle w:val="ListParagraph"/>
        <w:numPr>
          <w:ilvl w:val="0"/>
          <w:numId w:val="11"/>
        </w:numPr>
      </w:pPr>
      <w:r>
        <w:t>(1</w:t>
      </w:r>
      <w:r w:rsidR="00404529">
        <w:t xml:space="preserve">) </w:t>
      </w:r>
      <w:r w:rsidR="007C10B8">
        <w:t xml:space="preserve">What creates “value” for </w:t>
      </w:r>
      <w:proofErr w:type="spellStart"/>
      <w:r w:rsidR="007C10B8">
        <w:t>Bitcoins</w:t>
      </w:r>
      <w:proofErr w:type="spellEnd"/>
      <w:r w:rsidR="007C10B8">
        <w:t>?</w:t>
      </w:r>
    </w:p>
    <w:p w:rsidR="00404529" w:rsidRDefault="00404529" w:rsidP="00404529"/>
    <w:p w:rsidR="00404529" w:rsidRDefault="00404529" w:rsidP="0020645E"/>
    <w:p w:rsidR="00C62EE3" w:rsidRDefault="006B4635" w:rsidP="0020645E">
      <w:pPr>
        <w:pStyle w:val="ListParagraph"/>
        <w:numPr>
          <w:ilvl w:val="0"/>
          <w:numId w:val="11"/>
        </w:numPr>
      </w:pPr>
      <w:r>
        <w:t xml:space="preserve">(1) How is </w:t>
      </w:r>
      <w:proofErr w:type="spellStart"/>
      <w:r>
        <w:t>Hashcash</w:t>
      </w:r>
      <w:proofErr w:type="spellEnd"/>
      <w:r>
        <w:t xml:space="preserve"> (specifically the POW) related to </w:t>
      </w:r>
      <w:proofErr w:type="spellStart"/>
      <w:r>
        <w:t>Bitcoin</w:t>
      </w:r>
      <w:proofErr w:type="spellEnd"/>
      <w:r>
        <w:t xml:space="preserve"> Mining?  What is different in </w:t>
      </w:r>
      <w:proofErr w:type="spellStart"/>
      <w:r>
        <w:t>Bitcoin</w:t>
      </w:r>
      <w:proofErr w:type="spellEnd"/>
      <w:r>
        <w:t xml:space="preserve"> than in </w:t>
      </w:r>
      <w:proofErr w:type="spellStart"/>
      <w:r>
        <w:t>Hashcash</w:t>
      </w:r>
      <w:proofErr w:type="spellEnd"/>
      <w:r>
        <w:t>?</w:t>
      </w:r>
    </w:p>
    <w:p w:rsidR="006B4635" w:rsidRDefault="006B4635" w:rsidP="006B4635"/>
    <w:p w:rsidR="006B4635" w:rsidRDefault="006B4635" w:rsidP="0020645E">
      <w:pPr>
        <w:pStyle w:val="ListParagraph"/>
        <w:numPr>
          <w:ilvl w:val="0"/>
          <w:numId w:val="11"/>
        </w:numPr>
      </w:pPr>
      <w:r>
        <w:t>(1) What does the phrase “…</w:t>
      </w:r>
      <w:r w:rsidR="00F52816">
        <w:t>computationally impractical</w:t>
      </w:r>
      <w:r>
        <w:t xml:space="preserve"> to reverse” mean?</w:t>
      </w:r>
    </w:p>
    <w:p w:rsidR="00404529" w:rsidRDefault="00404529" w:rsidP="0020645E"/>
    <w:p w:rsidR="00404529" w:rsidRDefault="00404529" w:rsidP="00404529">
      <w:pPr>
        <w:pStyle w:val="ListParagraph"/>
        <w:numPr>
          <w:ilvl w:val="0"/>
          <w:numId w:val="11"/>
        </w:numPr>
      </w:pPr>
      <w:r>
        <w:t>(</w:t>
      </w:r>
      <w:r w:rsidR="00EE04EE">
        <w:t>0</w:t>
      </w:r>
      <w:r>
        <w:t xml:space="preserve">) </w:t>
      </w:r>
      <w:proofErr w:type="gramStart"/>
      <w:r>
        <w:t>Describe</w:t>
      </w:r>
      <w:proofErr w:type="gramEnd"/>
      <w:r>
        <w:t xml:space="preserve"> one thing that intrigued you about </w:t>
      </w:r>
      <w:proofErr w:type="spellStart"/>
      <w:r w:rsidR="00F52816">
        <w:t>Bitcoin</w:t>
      </w:r>
      <w:proofErr w:type="spellEnd"/>
      <w:r>
        <w:t>.</w:t>
      </w:r>
    </w:p>
    <w:p w:rsidR="00404529" w:rsidRDefault="00404529" w:rsidP="0020645E"/>
    <w:p w:rsidR="00E274C0" w:rsidRDefault="00E274C0" w:rsidP="00E274C0">
      <w:pPr>
        <w:pStyle w:val="PlainText"/>
        <w:numPr>
          <w:ilvl w:val="0"/>
          <w:numId w:val="11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lastRenderedPageBreak/>
        <w:t xml:space="preserve">(0) </w:t>
      </w:r>
      <w:proofErr w:type="gramStart"/>
      <w:r>
        <w:rPr>
          <w:rFonts w:asciiTheme="minorHAnsi" w:hAnsiTheme="minorHAnsi" w:cs="Courier New"/>
          <w:sz w:val="22"/>
          <w:szCs w:val="22"/>
        </w:rPr>
        <w:t>Any</w:t>
      </w:r>
      <w:proofErr w:type="gramEnd"/>
      <w:r>
        <w:rPr>
          <w:rFonts w:asciiTheme="minorHAnsi" w:hAnsiTheme="minorHAnsi" w:cs="Courier New"/>
          <w:sz w:val="22"/>
          <w:szCs w:val="22"/>
        </w:rPr>
        <w:t xml:space="preserve"> lingering questions? If none, please write “None”. </w:t>
      </w:r>
    </w:p>
    <w:p w:rsidR="00D7785C" w:rsidRPr="00094D42" w:rsidRDefault="00D7785C" w:rsidP="00E274C0">
      <w:pPr>
        <w:pStyle w:val="PlainText"/>
        <w:ind w:left="360"/>
        <w:rPr>
          <w:rFonts w:asciiTheme="minorHAnsi" w:hAnsiTheme="minorHAnsi" w:cs="Courier New"/>
          <w:sz w:val="22"/>
          <w:szCs w:val="22"/>
        </w:rPr>
      </w:pPr>
    </w:p>
    <w:sectPr w:rsidR="00D7785C" w:rsidRPr="00094D42" w:rsidSect="004E0CB0">
      <w:headerReference w:type="even" r:id="rId9"/>
      <w:headerReference w:type="default" r:id="rId10"/>
      <w:footerReference w:type="default" r:id="rId11"/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D02" w:rsidRDefault="00563D02" w:rsidP="00117AA5">
      <w:pPr>
        <w:spacing w:after="0" w:line="240" w:lineRule="auto"/>
      </w:pPr>
      <w:r>
        <w:separator/>
      </w:r>
    </w:p>
  </w:endnote>
  <w:endnote w:type="continuationSeparator" w:id="0">
    <w:p w:rsidR="00563D02" w:rsidRDefault="00563D02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4755696"/>
      <w:docPartObj>
        <w:docPartGallery w:val="Page Numbers (Bottom of Page)"/>
        <w:docPartUnique/>
      </w:docPartObj>
    </w:sdtPr>
    <w:sdtEndPr/>
    <w:sdtContent>
      <w:sdt>
        <w:sdtPr>
          <w:id w:val="994755697"/>
          <w:docPartObj>
            <w:docPartGallery w:val="Page Numbers (Top of Page)"/>
            <w:docPartUnique/>
          </w:docPartObj>
        </w:sdtPr>
        <w:sdtEndPr/>
        <w:sdtContent>
          <w:p w:rsidR="009B29F7" w:rsidRDefault="009B29F7">
            <w:pPr>
              <w:pStyle w:val="Footer"/>
              <w:jc w:val="right"/>
            </w:pPr>
            <w:r w:rsidRPr="00CE5A4F">
              <w:rPr>
                <w:color w:val="595959" w:themeColor="text1" w:themeTint="A6"/>
              </w:rPr>
              <w:t xml:space="preserve">Page </w:t>
            </w:r>
            <w:r w:rsidR="0073645C" w:rsidRPr="00CE5A4F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Pr="00CE5A4F">
              <w:rPr>
                <w:b/>
                <w:color w:val="595959" w:themeColor="text1" w:themeTint="A6"/>
              </w:rPr>
              <w:instrText xml:space="preserve"> PAGE </w:instrText>
            </w:r>
            <w:r w:rsidR="0073645C" w:rsidRPr="00CE5A4F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657A2F">
              <w:rPr>
                <w:b/>
                <w:noProof/>
                <w:color w:val="595959" w:themeColor="text1" w:themeTint="A6"/>
              </w:rPr>
              <w:t>1</w:t>
            </w:r>
            <w:r w:rsidR="0073645C" w:rsidRPr="00CE5A4F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  <w:r w:rsidRPr="00CE5A4F">
              <w:rPr>
                <w:color w:val="595959" w:themeColor="text1" w:themeTint="A6"/>
              </w:rPr>
              <w:t xml:space="preserve"> of </w:t>
            </w:r>
            <w:r w:rsidR="0073645C" w:rsidRPr="00CE5A4F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Pr="00CE5A4F">
              <w:rPr>
                <w:b/>
                <w:color w:val="595959" w:themeColor="text1" w:themeTint="A6"/>
              </w:rPr>
              <w:instrText xml:space="preserve"> NUMPAGES  </w:instrText>
            </w:r>
            <w:r w:rsidR="0073645C" w:rsidRPr="00CE5A4F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657A2F">
              <w:rPr>
                <w:b/>
                <w:noProof/>
                <w:color w:val="595959" w:themeColor="text1" w:themeTint="A6"/>
              </w:rPr>
              <w:t>2</w:t>
            </w:r>
            <w:r w:rsidR="0073645C" w:rsidRPr="00CE5A4F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</w:p>
        </w:sdtContent>
      </w:sdt>
    </w:sdtContent>
  </w:sdt>
  <w:p w:rsidR="009B29F7" w:rsidRDefault="009B2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D02" w:rsidRDefault="00563D02" w:rsidP="00117AA5">
      <w:pPr>
        <w:spacing w:after="0" w:line="240" w:lineRule="auto"/>
      </w:pPr>
      <w:r>
        <w:separator/>
      </w:r>
    </w:p>
  </w:footnote>
  <w:footnote w:type="continuationSeparator" w:id="0">
    <w:p w:rsidR="00563D02" w:rsidRDefault="00563D02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9F7" w:rsidRDefault="009B29F7">
    <w:pPr>
      <w:pStyle w:val="Header"/>
    </w:pPr>
  </w:p>
  <w:p w:rsidR="009B29F7" w:rsidRDefault="009B29F7">
    <w:r>
      <w:t>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9F7" w:rsidRDefault="00F52816"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-57150</wp:posOffset>
              </wp:positionV>
              <wp:extent cx="5942965" cy="247650"/>
              <wp:effectExtent l="0" t="0" r="635" b="0"/>
              <wp:wrapNone/>
              <wp:docPr id="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2965" cy="247650"/>
                        <a:chOff x="1440" y="630"/>
                        <a:chExt cx="9359" cy="390"/>
                      </a:xfrm>
                    </wpg:grpSpPr>
                    <wps:wsp>
                      <wps:cNvPr id="3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40" y="645"/>
                          <a:ext cx="4725" cy="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F7" w:rsidRPr="00CE5A4F" w:rsidRDefault="009B29F7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CSSE 479</w:t>
                            </w:r>
                            <w:r w:rsidRPr="00CE5A4F"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Cryptography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060" y="630"/>
                          <a:ext cx="1739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F7" w:rsidRPr="00CE5A4F" w:rsidRDefault="006B4635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0;margin-top:-4.5pt;width:467.95pt;height:19.5pt;z-index:251663360" coordorigin="1440,630" coordsize="935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1440;top:645;width:472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BY8UA&#10;AADaAAAADwAAAGRycy9kb3ducmV2LnhtbESPQWvCQBSE74L/YXmCF6kbLVSJriKCoBQpWlvw9sg+&#10;k2j2bcyuGv31XaHgcZiZb5jxtDaFuFLlcssKet0IBHFidc6pgt334m0IwnlkjYVlUnAnB9NJszHG&#10;WNsbb+i69akIEHYxKsi8L2MpXZKRQde1JXHwDrYy6IOsUqkrvAW4KWQ/ij6kwZzDQoYlzTNKTtuL&#10;UbD/3W0u69X5NDgPf/qfUecrPz4OSrVb9WwEwlPtX+H/9lIreIfnlXAD5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QFjxQAAANoAAAAPAAAAAAAAAAAAAAAAAJgCAABkcnMv&#10;ZG93bnJldi54bWxQSwUGAAAAAAQABAD1AAAAigMAAAAA&#10;" stroked="f" strokecolor="#548dd4 [1951]">
                <v:textbox inset="0,,0">
                  <w:txbxContent>
                    <w:p w:rsidR="009B29F7" w:rsidRPr="00CE5A4F" w:rsidRDefault="009B29F7">
                      <w:pPr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>CSSE 479</w:t>
                      </w:r>
                      <w:r w:rsidRPr="00CE5A4F">
                        <w:rPr>
                          <w:rFonts w:asciiTheme="majorHAnsi" w:hAnsiTheme="majorHAnsi"/>
                          <w:color w:val="595959" w:themeColor="text1" w:themeTint="A6"/>
                        </w:rPr>
                        <w:t xml:space="preserve"> – </w:t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>Cryptography</w:t>
                      </w:r>
                    </w:p>
                  </w:txbxContent>
                </v:textbox>
              </v:shape>
              <v:shape id="Text Box 5" o:spid="_x0000_s1028" type="#_x0000_t202" style="position:absolute;left:9060;top:630;width:1739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3nsIA&#10;AADaAAAADwAAAGRycy9kb3ducmV2LnhtbESPQWvCQBSE7wX/w/IEb3WjSA2pq4ioWPRgYy/eHtnX&#10;bDD7NmZXTf99Vyj0OMzMN8xs0dla3Kn1lWMFo2ECgrhwuuJSwddp85qC8AFZY+2YFPyQh8W89zLD&#10;TLsHf9I9D6WIEPYZKjAhNJmUvjBk0Q9dQxy9b9daDFG2pdQtPiLc1nKcJG/SYsVxwWBDK0PFJb9Z&#10;BbtzetrTx9akxzVO6cj+Ks8HpQb9bvkOIlAX/sN/7Z1WMIHnlX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3eewgAAANoAAAAPAAAAAAAAAAAAAAAAAJgCAABkcnMvZG93&#10;bnJldi54bWxQSwUGAAAAAAQABAD1AAAAhwMAAAAA&#10;" stroked="f">
                <v:textbox inset="0,,0">
                  <w:txbxContent>
                    <w:p w:rsidR="009B29F7" w:rsidRPr="00CE5A4F" w:rsidRDefault="006B4635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>Bitcoin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art45"/>
      </v:shape>
    </w:pict>
  </w:numPicBullet>
  <w:abstractNum w:abstractNumId="0">
    <w:nsid w:val="04B54A50"/>
    <w:multiLevelType w:val="hybridMultilevel"/>
    <w:tmpl w:val="571EB40C"/>
    <w:lvl w:ilvl="0" w:tplc="C38C7E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3A2A0A">
      <w:start w:val="16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00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4637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A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658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C81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46C6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582F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E827B0"/>
    <w:multiLevelType w:val="hybridMultilevel"/>
    <w:tmpl w:val="FEF24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33F69"/>
    <w:multiLevelType w:val="hybridMultilevel"/>
    <w:tmpl w:val="175A3F16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027A17"/>
    <w:multiLevelType w:val="hybridMultilevel"/>
    <w:tmpl w:val="47F87620"/>
    <w:lvl w:ilvl="0" w:tplc="3466AB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8D6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87A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A88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3047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C54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1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E0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E64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056005"/>
    <w:multiLevelType w:val="hybridMultilevel"/>
    <w:tmpl w:val="E9DA18D8"/>
    <w:lvl w:ilvl="0" w:tplc="5412C0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240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2EA6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58AD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3C6D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0C9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A465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04A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1811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1D348C7"/>
    <w:multiLevelType w:val="hybridMultilevel"/>
    <w:tmpl w:val="8B502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046AF"/>
    <w:multiLevelType w:val="hybridMultilevel"/>
    <w:tmpl w:val="C1AA4442"/>
    <w:lvl w:ilvl="0" w:tplc="289C53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22A06">
      <w:start w:val="14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CA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0C66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92AF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C488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10C9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CEF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28AB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D3A68F1"/>
    <w:multiLevelType w:val="hybridMultilevel"/>
    <w:tmpl w:val="4FB2CD00"/>
    <w:lvl w:ilvl="0" w:tplc="08E23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844732">
      <w:start w:val="163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66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B637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4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DE64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2EBF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024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40A5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DDF32D6"/>
    <w:multiLevelType w:val="hybridMultilevel"/>
    <w:tmpl w:val="7B7A9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CF650E"/>
    <w:multiLevelType w:val="hybridMultilevel"/>
    <w:tmpl w:val="295619C0"/>
    <w:lvl w:ilvl="0" w:tplc="47584B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464D6">
      <w:start w:val="163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679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94E4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A0BA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5ED0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C2CE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00DC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DA1F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1902991"/>
    <w:multiLevelType w:val="hybridMultilevel"/>
    <w:tmpl w:val="9AAA023A"/>
    <w:lvl w:ilvl="0" w:tplc="A36AC5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B6816D8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3A639A6">
      <w:start w:val="1606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9A314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9723A2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442ED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2E1F16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2AC46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24CAE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600334C"/>
    <w:multiLevelType w:val="hybridMultilevel"/>
    <w:tmpl w:val="405C6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D8"/>
    <w:rsid w:val="000074C9"/>
    <w:rsid w:val="000109F3"/>
    <w:rsid w:val="00014294"/>
    <w:rsid w:val="00014A17"/>
    <w:rsid w:val="00016987"/>
    <w:rsid w:val="000175D0"/>
    <w:rsid w:val="00030B68"/>
    <w:rsid w:val="00031A80"/>
    <w:rsid w:val="000401A3"/>
    <w:rsid w:val="00041492"/>
    <w:rsid w:val="00041F20"/>
    <w:rsid w:val="00042C70"/>
    <w:rsid w:val="000450FF"/>
    <w:rsid w:val="00051D2C"/>
    <w:rsid w:val="00060592"/>
    <w:rsid w:val="00064CDC"/>
    <w:rsid w:val="0007711C"/>
    <w:rsid w:val="00080F86"/>
    <w:rsid w:val="00085893"/>
    <w:rsid w:val="00092271"/>
    <w:rsid w:val="00094D42"/>
    <w:rsid w:val="000B4129"/>
    <w:rsid w:val="000C2E1B"/>
    <w:rsid w:val="000C455E"/>
    <w:rsid w:val="000D3418"/>
    <w:rsid w:val="000D4148"/>
    <w:rsid w:val="000F3DE6"/>
    <w:rsid w:val="001062A9"/>
    <w:rsid w:val="00111523"/>
    <w:rsid w:val="001116D7"/>
    <w:rsid w:val="00115291"/>
    <w:rsid w:val="00117AA5"/>
    <w:rsid w:val="001214D2"/>
    <w:rsid w:val="001372AA"/>
    <w:rsid w:val="0014678F"/>
    <w:rsid w:val="00163828"/>
    <w:rsid w:val="001744CA"/>
    <w:rsid w:val="00182C7B"/>
    <w:rsid w:val="001910CF"/>
    <w:rsid w:val="001B6F98"/>
    <w:rsid w:val="001C6FAC"/>
    <w:rsid w:val="001D3863"/>
    <w:rsid w:val="001E0AAA"/>
    <w:rsid w:val="0020645E"/>
    <w:rsid w:val="00213553"/>
    <w:rsid w:val="00213559"/>
    <w:rsid w:val="00215852"/>
    <w:rsid w:val="00233D69"/>
    <w:rsid w:val="00234D6F"/>
    <w:rsid w:val="00240D8D"/>
    <w:rsid w:val="00241170"/>
    <w:rsid w:val="0024192A"/>
    <w:rsid w:val="00242CB3"/>
    <w:rsid w:val="0026233B"/>
    <w:rsid w:val="002675E9"/>
    <w:rsid w:val="00271A8B"/>
    <w:rsid w:val="00275026"/>
    <w:rsid w:val="0028393E"/>
    <w:rsid w:val="00290582"/>
    <w:rsid w:val="00292C13"/>
    <w:rsid w:val="00294227"/>
    <w:rsid w:val="0029612C"/>
    <w:rsid w:val="002A1CCA"/>
    <w:rsid w:val="002A75F2"/>
    <w:rsid w:val="002B7A27"/>
    <w:rsid w:val="002C1758"/>
    <w:rsid w:val="002C46A3"/>
    <w:rsid w:val="002E1228"/>
    <w:rsid w:val="002E44C6"/>
    <w:rsid w:val="002F4AEE"/>
    <w:rsid w:val="002F5910"/>
    <w:rsid w:val="003015DB"/>
    <w:rsid w:val="003132BE"/>
    <w:rsid w:val="00320F52"/>
    <w:rsid w:val="00330939"/>
    <w:rsid w:val="00330BEF"/>
    <w:rsid w:val="00332AD7"/>
    <w:rsid w:val="00332BF6"/>
    <w:rsid w:val="0035297E"/>
    <w:rsid w:val="00374794"/>
    <w:rsid w:val="00375F52"/>
    <w:rsid w:val="00381538"/>
    <w:rsid w:val="00382B57"/>
    <w:rsid w:val="003A1BF5"/>
    <w:rsid w:val="003C2A39"/>
    <w:rsid w:val="003C6177"/>
    <w:rsid w:val="003C723A"/>
    <w:rsid w:val="003C7F17"/>
    <w:rsid w:val="003D0EE6"/>
    <w:rsid w:val="003D50F6"/>
    <w:rsid w:val="003E3D43"/>
    <w:rsid w:val="00400947"/>
    <w:rsid w:val="00404529"/>
    <w:rsid w:val="004046E2"/>
    <w:rsid w:val="00424BAB"/>
    <w:rsid w:val="00430D53"/>
    <w:rsid w:val="00443982"/>
    <w:rsid w:val="00454244"/>
    <w:rsid w:val="004548FE"/>
    <w:rsid w:val="00456840"/>
    <w:rsid w:val="00463E28"/>
    <w:rsid w:val="00465F46"/>
    <w:rsid w:val="00466050"/>
    <w:rsid w:val="00466F26"/>
    <w:rsid w:val="00473142"/>
    <w:rsid w:val="00475135"/>
    <w:rsid w:val="00480E26"/>
    <w:rsid w:val="00481B76"/>
    <w:rsid w:val="004831F0"/>
    <w:rsid w:val="00484780"/>
    <w:rsid w:val="00487BCC"/>
    <w:rsid w:val="0049011A"/>
    <w:rsid w:val="004A0438"/>
    <w:rsid w:val="004A24B3"/>
    <w:rsid w:val="004A311A"/>
    <w:rsid w:val="004A5B84"/>
    <w:rsid w:val="004C3628"/>
    <w:rsid w:val="004C7785"/>
    <w:rsid w:val="004D5941"/>
    <w:rsid w:val="004E0CB0"/>
    <w:rsid w:val="004F1738"/>
    <w:rsid w:val="004F1871"/>
    <w:rsid w:val="004F1EEF"/>
    <w:rsid w:val="00510267"/>
    <w:rsid w:val="005203E7"/>
    <w:rsid w:val="00520D09"/>
    <w:rsid w:val="00531E08"/>
    <w:rsid w:val="00541FED"/>
    <w:rsid w:val="0055751E"/>
    <w:rsid w:val="00563322"/>
    <w:rsid w:val="00563D02"/>
    <w:rsid w:val="0056458C"/>
    <w:rsid w:val="00567915"/>
    <w:rsid w:val="005716D8"/>
    <w:rsid w:val="005738AE"/>
    <w:rsid w:val="005814AE"/>
    <w:rsid w:val="005953B3"/>
    <w:rsid w:val="00597A5A"/>
    <w:rsid w:val="005A35A5"/>
    <w:rsid w:val="005A3C04"/>
    <w:rsid w:val="005A49E4"/>
    <w:rsid w:val="005A4C5A"/>
    <w:rsid w:val="005B78FB"/>
    <w:rsid w:val="005B7E2E"/>
    <w:rsid w:val="005D01F1"/>
    <w:rsid w:val="005E573B"/>
    <w:rsid w:val="005E7B7B"/>
    <w:rsid w:val="005F3C5F"/>
    <w:rsid w:val="005F41D7"/>
    <w:rsid w:val="00610DAE"/>
    <w:rsid w:val="00644963"/>
    <w:rsid w:val="006565AA"/>
    <w:rsid w:val="00657A2F"/>
    <w:rsid w:val="00664E47"/>
    <w:rsid w:val="00665E55"/>
    <w:rsid w:val="00667637"/>
    <w:rsid w:val="006773CB"/>
    <w:rsid w:val="00677D25"/>
    <w:rsid w:val="00686FEC"/>
    <w:rsid w:val="0069610A"/>
    <w:rsid w:val="006B42B2"/>
    <w:rsid w:val="006B4635"/>
    <w:rsid w:val="006B614B"/>
    <w:rsid w:val="006C0279"/>
    <w:rsid w:val="006C63F8"/>
    <w:rsid w:val="006D130A"/>
    <w:rsid w:val="006D34EF"/>
    <w:rsid w:val="006D6390"/>
    <w:rsid w:val="006D78B2"/>
    <w:rsid w:val="006E0C30"/>
    <w:rsid w:val="006E42E5"/>
    <w:rsid w:val="006E7094"/>
    <w:rsid w:val="00702C8A"/>
    <w:rsid w:val="007137AA"/>
    <w:rsid w:val="00713D72"/>
    <w:rsid w:val="00721A44"/>
    <w:rsid w:val="00722321"/>
    <w:rsid w:val="0073186A"/>
    <w:rsid w:val="0073645C"/>
    <w:rsid w:val="00745A26"/>
    <w:rsid w:val="00752A93"/>
    <w:rsid w:val="00755D72"/>
    <w:rsid w:val="00755FAE"/>
    <w:rsid w:val="00760AC7"/>
    <w:rsid w:val="0076504D"/>
    <w:rsid w:val="00773C30"/>
    <w:rsid w:val="007852C1"/>
    <w:rsid w:val="007878FD"/>
    <w:rsid w:val="00796E60"/>
    <w:rsid w:val="007A0879"/>
    <w:rsid w:val="007A59D6"/>
    <w:rsid w:val="007C10B8"/>
    <w:rsid w:val="007E3AEB"/>
    <w:rsid w:val="007E6E4F"/>
    <w:rsid w:val="0080511D"/>
    <w:rsid w:val="00810844"/>
    <w:rsid w:val="00811869"/>
    <w:rsid w:val="00814069"/>
    <w:rsid w:val="008206E1"/>
    <w:rsid w:val="00820928"/>
    <w:rsid w:val="00821FDA"/>
    <w:rsid w:val="00843792"/>
    <w:rsid w:val="008460E2"/>
    <w:rsid w:val="00853A04"/>
    <w:rsid w:val="00861E9A"/>
    <w:rsid w:val="008624BA"/>
    <w:rsid w:val="00867EF6"/>
    <w:rsid w:val="00874BA0"/>
    <w:rsid w:val="00883204"/>
    <w:rsid w:val="00884601"/>
    <w:rsid w:val="00890F3C"/>
    <w:rsid w:val="008938B5"/>
    <w:rsid w:val="008A292C"/>
    <w:rsid w:val="008A5100"/>
    <w:rsid w:val="008A5F1C"/>
    <w:rsid w:val="008B13ED"/>
    <w:rsid w:val="008C522A"/>
    <w:rsid w:val="008D1BF6"/>
    <w:rsid w:val="008E3388"/>
    <w:rsid w:val="008F5C17"/>
    <w:rsid w:val="00901DA5"/>
    <w:rsid w:val="00920497"/>
    <w:rsid w:val="0094263A"/>
    <w:rsid w:val="009542F3"/>
    <w:rsid w:val="00955D7C"/>
    <w:rsid w:val="00960552"/>
    <w:rsid w:val="00960717"/>
    <w:rsid w:val="009650AC"/>
    <w:rsid w:val="009740DC"/>
    <w:rsid w:val="0098021D"/>
    <w:rsid w:val="00982A7C"/>
    <w:rsid w:val="00986A88"/>
    <w:rsid w:val="00990878"/>
    <w:rsid w:val="009909D6"/>
    <w:rsid w:val="009A45C8"/>
    <w:rsid w:val="009B29F7"/>
    <w:rsid w:val="009D5FEC"/>
    <w:rsid w:val="009E0AE0"/>
    <w:rsid w:val="009F0044"/>
    <w:rsid w:val="009F07EA"/>
    <w:rsid w:val="009F2685"/>
    <w:rsid w:val="009F2ABF"/>
    <w:rsid w:val="009F39F4"/>
    <w:rsid w:val="00A003DB"/>
    <w:rsid w:val="00A0351C"/>
    <w:rsid w:val="00A06291"/>
    <w:rsid w:val="00A23B7E"/>
    <w:rsid w:val="00A315A2"/>
    <w:rsid w:val="00A4337A"/>
    <w:rsid w:val="00A466A0"/>
    <w:rsid w:val="00A51CFD"/>
    <w:rsid w:val="00A64F98"/>
    <w:rsid w:val="00A75DB8"/>
    <w:rsid w:val="00A807DE"/>
    <w:rsid w:val="00A84B3F"/>
    <w:rsid w:val="00A87334"/>
    <w:rsid w:val="00AA358B"/>
    <w:rsid w:val="00AA567E"/>
    <w:rsid w:val="00AB154D"/>
    <w:rsid w:val="00AC444D"/>
    <w:rsid w:val="00AD37B5"/>
    <w:rsid w:val="00AD735B"/>
    <w:rsid w:val="00AE05F7"/>
    <w:rsid w:val="00AE06F5"/>
    <w:rsid w:val="00AE1A09"/>
    <w:rsid w:val="00AE3000"/>
    <w:rsid w:val="00AE40B6"/>
    <w:rsid w:val="00AF0A73"/>
    <w:rsid w:val="00AF53A5"/>
    <w:rsid w:val="00B0162A"/>
    <w:rsid w:val="00B037D8"/>
    <w:rsid w:val="00B22C93"/>
    <w:rsid w:val="00B230D6"/>
    <w:rsid w:val="00B23FB9"/>
    <w:rsid w:val="00B3151A"/>
    <w:rsid w:val="00B32AD8"/>
    <w:rsid w:val="00B34056"/>
    <w:rsid w:val="00B340D4"/>
    <w:rsid w:val="00B360C0"/>
    <w:rsid w:val="00B42DC6"/>
    <w:rsid w:val="00B43EC7"/>
    <w:rsid w:val="00B45F10"/>
    <w:rsid w:val="00B45F91"/>
    <w:rsid w:val="00B4698B"/>
    <w:rsid w:val="00B76E11"/>
    <w:rsid w:val="00B80035"/>
    <w:rsid w:val="00B87525"/>
    <w:rsid w:val="00BC0E4B"/>
    <w:rsid w:val="00BC24CF"/>
    <w:rsid w:val="00BC6657"/>
    <w:rsid w:val="00BC6B4B"/>
    <w:rsid w:val="00BD5F3F"/>
    <w:rsid w:val="00BF7F83"/>
    <w:rsid w:val="00C01405"/>
    <w:rsid w:val="00C030FF"/>
    <w:rsid w:val="00C117C4"/>
    <w:rsid w:val="00C239B1"/>
    <w:rsid w:val="00C36E9E"/>
    <w:rsid w:val="00C431CF"/>
    <w:rsid w:val="00C53BC4"/>
    <w:rsid w:val="00C557EE"/>
    <w:rsid w:val="00C5717B"/>
    <w:rsid w:val="00C614CA"/>
    <w:rsid w:val="00C62EE3"/>
    <w:rsid w:val="00C64835"/>
    <w:rsid w:val="00C70519"/>
    <w:rsid w:val="00C71685"/>
    <w:rsid w:val="00C71F8C"/>
    <w:rsid w:val="00C72A41"/>
    <w:rsid w:val="00C80F08"/>
    <w:rsid w:val="00C82CE7"/>
    <w:rsid w:val="00C8702C"/>
    <w:rsid w:val="00C90628"/>
    <w:rsid w:val="00C91AFF"/>
    <w:rsid w:val="00C9705E"/>
    <w:rsid w:val="00CA145E"/>
    <w:rsid w:val="00CA151F"/>
    <w:rsid w:val="00CA1D2A"/>
    <w:rsid w:val="00CC1A74"/>
    <w:rsid w:val="00CC2CBF"/>
    <w:rsid w:val="00CC4CE0"/>
    <w:rsid w:val="00CC5BD4"/>
    <w:rsid w:val="00CD0532"/>
    <w:rsid w:val="00CD53CF"/>
    <w:rsid w:val="00CD5CDE"/>
    <w:rsid w:val="00CE5A4F"/>
    <w:rsid w:val="00CF2DEF"/>
    <w:rsid w:val="00CF62E2"/>
    <w:rsid w:val="00CF6490"/>
    <w:rsid w:val="00D00D1A"/>
    <w:rsid w:val="00D00D50"/>
    <w:rsid w:val="00D30358"/>
    <w:rsid w:val="00D40998"/>
    <w:rsid w:val="00D4323D"/>
    <w:rsid w:val="00D50ED2"/>
    <w:rsid w:val="00D6065C"/>
    <w:rsid w:val="00D6070C"/>
    <w:rsid w:val="00D65DC3"/>
    <w:rsid w:val="00D7785C"/>
    <w:rsid w:val="00D867AF"/>
    <w:rsid w:val="00D97932"/>
    <w:rsid w:val="00DA3F82"/>
    <w:rsid w:val="00DC3862"/>
    <w:rsid w:val="00DD12A7"/>
    <w:rsid w:val="00DE2F3B"/>
    <w:rsid w:val="00DE2F3E"/>
    <w:rsid w:val="00DE499E"/>
    <w:rsid w:val="00DF1FD9"/>
    <w:rsid w:val="00DF3DE8"/>
    <w:rsid w:val="00DF4D7F"/>
    <w:rsid w:val="00DF6F68"/>
    <w:rsid w:val="00E00F13"/>
    <w:rsid w:val="00E02FD7"/>
    <w:rsid w:val="00E06D23"/>
    <w:rsid w:val="00E0794F"/>
    <w:rsid w:val="00E15F3A"/>
    <w:rsid w:val="00E168FD"/>
    <w:rsid w:val="00E21BA8"/>
    <w:rsid w:val="00E2322F"/>
    <w:rsid w:val="00E2424F"/>
    <w:rsid w:val="00E274C0"/>
    <w:rsid w:val="00E27FC6"/>
    <w:rsid w:val="00E302CF"/>
    <w:rsid w:val="00E35981"/>
    <w:rsid w:val="00E537FC"/>
    <w:rsid w:val="00E61F04"/>
    <w:rsid w:val="00E71635"/>
    <w:rsid w:val="00E72403"/>
    <w:rsid w:val="00E7664C"/>
    <w:rsid w:val="00E82F41"/>
    <w:rsid w:val="00EA2BA9"/>
    <w:rsid w:val="00EA6A4B"/>
    <w:rsid w:val="00EB224E"/>
    <w:rsid w:val="00EB27B9"/>
    <w:rsid w:val="00EB3AE9"/>
    <w:rsid w:val="00EB7D05"/>
    <w:rsid w:val="00ED04C6"/>
    <w:rsid w:val="00ED5681"/>
    <w:rsid w:val="00EE04EE"/>
    <w:rsid w:val="00EE50D6"/>
    <w:rsid w:val="00EF62AD"/>
    <w:rsid w:val="00F012BC"/>
    <w:rsid w:val="00F055C0"/>
    <w:rsid w:val="00F05FC1"/>
    <w:rsid w:val="00F22022"/>
    <w:rsid w:val="00F23FF3"/>
    <w:rsid w:val="00F326F3"/>
    <w:rsid w:val="00F34EB9"/>
    <w:rsid w:val="00F37A82"/>
    <w:rsid w:val="00F46E97"/>
    <w:rsid w:val="00F478E2"/>
    <w:rsid w:val="00F52816"/>
    <w:rsid w:val="00F63239"/>
    <w:rsid w:val="00F64AD9"/>
    <w:rsid w:val="00F7285D"/>
    <w:rsid w:val="00F73790"/>
    <w:rsid w:val="00F755BA"/>
    <w:rsid w:val="00F76775"/>
    <w:rsid w:val="00FB37DD"/>
    <w:rsid w:val="00FB5355"/>
    <w:rsid w:val="00FC32DD"/>
    <w:rsid w:val="00FC7810"/>
    <w:rsid w:val="00FD06F1"/>
    <w:rsid w:val="00F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747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794"/>
    <w:rPr>
      <w:rFonts w:ascii="Consolas" w:hAnsi="Consolas"/>
      <w:sz w:val="21"/>
      <w:szCs w:val="21"/>
    </w:rPr>
  </w:style>
  <w:style w:type="table" w:styleId="TableGrid">
    <w:name w:val="Table Grid"/>
    <w:basedOn w:val="TableNormal"/>
    <w:rsid w:val="00DF3D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0ED2"/>
    <w:rPr>
      <w:color w:val="808080"/>
    </w:rPr>
  </w:style>
  <w:style w:type="character" w:styleId="CommentReference">
    <w:name w:val="annotation reference"/>
    <w:basedOn w:val="DefaultParagraphFont"/>
    <w:semiHidden/>
    <w:rsid w:val="00271A8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71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1A8B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747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794"/>
    <w:rPr>
      <w:rFonts w:ascii="Consolas" w:hAnsi="Consolas"/>
      <w:sz w:val="21"/>
      <w:szCs w:val="21"/>
    </w:rPr>
  </w:style>
  <w:style w:type="table" w:styleId="TableGrid">
    <w:name w:val="Table Grid"/>
    <w:basedOn w:val="TableNormal"/>
    <w:rsid w:val="00DF3D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0ED2"/>
    <w:rPr>
      <w:color w:val="808080"/>
    </w:rPr>
  </w:style>
  <w:style w:type="character" w:styleId="CommentReference">
    <w:name w:val="annotation reference"/>
    <w:basedOn w:val="DefaultParagraphFont"/>
    <w:semiHidden/>
    <w:rsid w:val="00271A8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71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1A8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693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518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9039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188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808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043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75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656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30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4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393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335">
          <w:marLeft w:val="132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689">
          <w:marLeft w:val="132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2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5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3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2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9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2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3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3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52148-6376-4288-9F62-FCE81A36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quiz2.dotx</Template>
  <TotalTime>1119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Boutell</dc:creator>
  <cp:lastModifiedBy>Michael McDonald</cp:lastModifiedBy>
  <cp:revision>6</cp:revision>
  <cp:lastPrinted>2013-05-03T20:56:00Z</cp:lastPrinted>
  <dcterms:created xsi:type="dcterms:W3CDTF">2013-05-15T02:47:00Z</dcterms:created>
  <dcterms:modified xsi:type="dcterms:W3CDTF">2013-05-15T21:51:00Z</dcterms:modified>
</cp:coreProperties>
</file>